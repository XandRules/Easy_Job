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76442" w14:textId="1EBE08BA" w:rsidR="006E5425" w:rsidRPr="002C5A42" w:rsidRDefault="005B4BA3">
      <w:pPr>
        <w:pStyle w:val="Ttulo1"/>
      </w:pPr>
      <w:r>
        <w:t>Easyjob descrição dos casos de uso</w:t>
      </w:r>
    </w:p>
    <w:p w14:paraId="391E26A5" w14:textId="64D17093" w:rsidR="00931EC7" w:rsidRDefault="00D566BD" w:rsidP="00931EC7">
      <w:pPr>
        <w:pStyle w:val="Ttulo2"/>
      </w:pPr>
      <w:r>
        <w:t xml:space="preserve">Caso de Uso </w:t>
      </w:r>
      <w:r w:rsidR="00B95D5F">
        <w:t>Manter An</w:t>
      </w:r>
      <w:r w:rsidR="000A241D">
        <w:t>ú</w:t>
      </w:r>
      <w:r w:rsidR="00B95D5F">
        <w:t>ncio</w:t>
      </w:r>
    </w:p>
    <w:p w14:paraId="54BD6CA5" w14:textId="77777777" w:rsidR="00722D73" w:rsidRPr="00722D73" w:rsidRDefault="00722D73" w:rsidP="00722D73"/>
    <w:p w14:paraId="71BCACA6" w14:textId="77777777" w:rsidR="00D86953" w:rsidRDefault="00D86953" w:rsidP="00D8695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722D73" w:rsidRPr="0036099C" w14:paraId="509FB77A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84FC4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0EF6" w14:textId="0BCE63CF" w:rsidR="00722D73" w:rsidRPr="0036099C" w:rsidRDefault="005B4BA3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 novo Anúncio</w:t>
            </w:r>
          </w:p>
        </w:tc>
      </w:tr>
      <w:tr w:rsidR="00722D73" w:rsidRPr="0036099C" w14:paraId="2591970C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A16F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E3A8" w14:textId="02AC6B7A" w:rsidR="00722D73" w:rsidRPr="0036099C" w:rsidRDefault="005B4BA3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Inserir nova Vaga</w:t>
            </w:r>
          </w:p>
        </w:tc>
      </w:tr>
      <w:tr w:rsidR="00722D73" w:rsidRPr="0036099C" w14:paraId="43512D16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C7A3B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FF3A" w14:textId="0F597FBE" w:rsidR="00722D73" w:rsidRPr="0036099C" w:rsidRDefault="005B4BA3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Estabelecimento</w:t>
            </w:r>
          </w:p>
        </w:tc>
      </w:tr>
      <w:tr w:rsidR="00722D73" w:rsidRPr="0036099C" w14:paraId="3164B6EC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B76BE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71105" w14:textId="784EEB13" w:rsidR="00722D73" w:rsidRPr="0036099C" w:rsidRDefault="005B4BA3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Realizar o login</w:t>
            </w:r>
          </w:p>
        </w:tc>
      </w:tr>
      <w:tr w:rsidR="00722D73" w:rsidRPr="0036099C" w14:paraId="7036925F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A47DC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3B1BF" w14:textId="17FAC952" w:rsidR="00722D73" w:rsidRPr="0036099C" w:rsidRDefault="005B4BA3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Candidatura a vaga por um </w:t>
            </w:r>
            <w:r w:rsidR="009425F5">
              <w:rPr>
                <w:sz w:val="22"/>
                <w:szCs w:val="22"/>
              </w:rPr>
              <w:t>freelance</w:t>
            </w:r>
          </w:p>
        </w:tc>
      </w:tr>
      <w:tr w:rsidR="00722D73" w:rsidRPr="0036099C" w14:paraId="01A75E3D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A4A3C" w14:textId="683296F3" w:rsidR="00722D73" w:rsidRPr="0036099C" w:rsidRDefault="009425F5" w:rsidP="00570485">
            <w:pPr>
              <w:tabs>
                <w:tab w:val="left" w:pos="1080"/>
              </w:tabs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Estabelecimento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EC639" w14:textId="028A26BD" w:rsidR="00722D73" w:rsidRPr="0036099C" w:rsidRDefault="005B4BA3" w:rsidP="006E0F75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Módulo </w:t>
            </w:r>
            <w:r w:rsidR="000A241D">
              <w:rPr>
                <w:b/>
                <w:sz w:val="22"/>
                <w:szCs w:val="22"/>
              </w:rPr>
              <w:t>Manter Anúncio</w:t>
            </w:r>
          </w:p>
        </w:tc>
      </w:tr>
      <w:tr w:rsidR="00570485" w:rsidRPr="0036099C" w14:paraId="32D42378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025C" w14:textId="3694A5CB" w:rsidR="00570485" w:rsidRPr="00570485" w:rsidRDefault="005B4BA3" w:rsidP="005704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Adicionar as informações da vaga, tais como descrição, duração, endereço.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3FBE" w14:textId="77777777"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570485" w:rsidRPr="0036099C" w14:paraId="75DF0722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80B6" w14:textId="78F9F04C" w:rsidR="00570485" w:rsidRPr="0036099C" w:rsidRDefault="005B4BA3" w:rsidP="005704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Adicionar o valor pago pelo período.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743D" w14:textId="77777777"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570485" w:rsidRPr="0036099C" w14:paraId="1DBC04D9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AA0A" w14:textId="5DC6D7EB" w:rsidR="00570485" w:rsidRPr="0036099C" w:rsidRDefault="005B4BA3" w:rsidP="005704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Salvar o anúncio.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F51D" w14:textId="77777777"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570485" w:rsidRPr="0036099C" w14:paraId="4AFEAE8F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2ABDC" w14:textId="77777777"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E525" w14:textId="0EF6C24C" w:rsidR="00570485" w:rsidRPr="0036099C" w:rsidRDefault="005B4BA3" w:rsidP="005704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Salvar vaga anunciada no Bando.</w:t>
            </w:r>
          </w:p>
        </w:tc>
      </w:tr>
      <w:tr w:rsidR="00570485" w:rsidRPr="0036099C" w14:paraId="1C7BECB5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6FEE" w14:textId="77777777"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B7FB" w14:textId="1FAEFB27"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Exibi alerta de</w:t>
            </w:r>
            <w:r w:rsidR="00551158">
              <w:rPr>
                <w:sz w:val="22"/>
                <w:szCs w:val="22"/>
              </w:rPr>
              <w:t xml:space="preserve"> vaga Salva Com Sucesso.</w:t>
            </w:r>
          </w:p>
        </w:tc>
      </w:tr>
    </w:tbl>
    <w:p w14:paraId="2A5150AC" w14:textId="77777777" w:rsidR="000A241D" w:rsidRDefault="00722D73">
      <w:r>
        <w:br w:type="page"/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0A241D" w:rsidRPr="0036099C" w14:paraId="2EBB7CEA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0AAEF" w14:textId="77777777" w:rsidR="000A241D" w:rsidRPr="0036099C" w:rsidRDefault="000A241D" w:rsidP="000A1D52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lastRenderedPageBreak/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3B23" w14:textId="32381FE4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 Anúncio</w:t>
            </w:r>
          </w:p>
        </w:tc>
      </w:tr>
      <w:tr w:rsidR="000A241D" w:rsidRPr="0036099C" w14:paraId="4F735495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3F69F" w14:textId="77777777" w:rsidR="000A241D" w:rsidRPr="0036099C" w:rsidRDefault="000A241D" w:rsidP="000A1D52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14E5" w14:textId="6A76BFDD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 Anúncio Cadastrado</w:t>
            </w:r>
          </w:p>
        </w:tc>
      </w:tr>
      <w:tr w:rsidR="000A241D" w:rsidRPr="0036099C" w14:paraId="698A0F2D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0A53C" w14:textId="77777777" w:rsidR="000A241D" w:rsidRPr="0036099C" w:rsidRDefault="000A241D" w:rsidP="000A1D52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F9EC0" w14:textId="7A08E08C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Estabelecimento</w:t>
            </w:r>
          </w:p>
        </w:tc>
      </w:tr>
      <w:tr w:rsidR="000A241D" w:rsidRPr="0036099C" w14:paraId="0FDA6995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532F9" w14:textId="77777777" w:rsidR="000A241D" w:rsidRPr="0036099C" w:rsidRDefault="000A241D" w:rsidP="000A1D52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5D70" w14:textId="1E488A12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Vaga tem que estar </w:t>
            </w:r>
            <w:r>
              <w:rPr>
                <w:sz w:val="22"/>
                <w:szCs w:val="22"/>
              </w:rPr>
              <w:t>cadastrada</w:t>
            </w:r>
          </w:p>
        </w:tc>
      </w:tr>
      <w:tr w:rsidR="000A241D" w:rsidRPr="0036099C" w14:paraId="67F7A7F6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2F14" w14:textId="77777777" w:rsidR="000A241D" w:rsidRPr="0036099C" w:rsidRDefault="000A241D" w:rsidP="000A1D52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E3B7" w14:textId="116FAF48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Exibição da vaga</w:t>
            </w:r>
            <w:r>
              <w:rPr>
                <w:sz w:val="22"/>
                <w:szCs w:val="22"/>
              </w:rPr>
              <w:t xml:space="preserve"> editada</w:t>
            </w:r>
          </w:p>
        </w:tc>
      </w:tr>
      <w:tr w:rsidR="000A241D" w:rsidRPr="0036099C" w14:paraId="208CB46A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38952" w14:textId="77777777" w:rsidR="000A241D" w:rsidRPr="0036099C" w:rsidRDefault="000A241D" w:rsidP="000A1D52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Freelancer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7D96A" w14:textId="77777777" w:rsidR="000A241D" w:rsidRPr="0036099C" w:rsidRDefault="000A241D" w:rsidP="000A1D52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Módulo Manter Anúncio</w:t>
            </w:r>
            <w:r w:rsidRPr="0036099C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0A241D" w:rsidRPr="0036099C" w14:paraId="389DA320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188E" w14:textId="3CA8E2D3" w:rsidR="000A241D" w:rsidRPr="00570485" w:rsidRDefault="000A241D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Selecionar o </w:t>
            </w:r>
            <w:r>
              <w:rPr>
                <w:sz w:val="22"/>
                <w:szCs w:val="22"/>
              </w:rPr>
              <w:t>vaga desejada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4D573" w14:textId="77777777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A241D" w:rsidRPr="0036099C" w14:paraId="377E7F05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7D054" w14:textId="466E7DD6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 os campos desejados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FE7D9" w14:textId="77777777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A241D" w:rsidRPr="0036099C" w14:paraId="787C8637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BC128" w14:textId="3E741724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Clica em salvar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DC2F2" w14:textId="77777777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A241D" w:rsidRPr="0036099C" w14:paraId="237CAAED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5F70C" w14:textId="77777777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65FF" w14:textId="47FF046F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Salva o anúncio </w:t>
            </w:r>
          </w:p>
        </w:tc>
      </w:tr>
      <w:tr w:rsidR="000A241D" w:rsidRPr="0036099C" w14:paraId="4D9805F3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FDEC" w14:textId="77777777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0692" w14:textId="364F14F5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Exibir </w:t>
            </w:r>
            <w:r>
              <w:rPr>
                <w:sz w:val="22"/>
                <w:szCs w:val="22"/>
              </w:rPr>
              <w:t>o resultado editado</w:t>
            </w:r>
          </w:p>
        </w:tc>
      </w:tr>
    </w:tbl>
    <w:p w14:paraId="627F8E00" w14:textId="1D5A043F" w:rsidR="000A241D" w:rsidRDefault="000A241D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0A241D" w:rsidRPr="0036099C" w14:paraId="4103BDE1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DFA8C" w14:textId="77777777" w:rsidR="000A241D" w:rsidRPr="0036099C" w:rsidRDefault="000A241D" w:rsidP="000A1D52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B2C4" w14:textId="2421F136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Excluir Anúncio</w:t>
            </w:r>
          </w:p>
        </w:tc>
      </w:tr>
      <w:tr w:rsidR="000A241D" w:rsidRPr="0036099C" w14:paraId="66D6DE3E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82ED0" w14:textId="77777777" w:rsidR="000A241D" w:rsidRPr="0036099C" w:rsidRDefault="000A241D" w:rsidP="000A1D52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C5BE" w14:textId="672C3DA5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Excluir</w:t>
            </w:r>
            <w:r>
              <w:rPr>
                <w:sz w:val="22"/>
                <w:szCs w:val="22"/>
              </w:rPr>
              <w:t xml:space="preserve"> vaga </w:t>
            </w:r>
            <w:r>
              <w:rPr>
                <w:sz w:val="22"/>
                <w:szCs w:val="22"/>
              </w:rPr>
              <w:t>Cadastrada</w:t>
            </w:r>
          </w:p>
        </w:tc>
      </w:tr>
      <w:tr w:rsidR="000A241D" w:rsidRPr="0036099C" w14:paraId="6E2FD7B5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D0A8" w14:textId="77777777" w:rsidR="000A241D" w:rsidRPr="0036099C" w:rsidRDefault="000A241D" w:rsidP="000A1D52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99898" w14:textId="2AABFDCA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Estabelecimento</w:t>
            </w:r>
          </w:p>
        </w:tc>
      </w:tr>
      <w:tr w:rsidR="000A241D" w:rsidRPr="0036099C" w14:paraId="3EAF8D3E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32873" w14:textId="77777777" w:rsidR="000A241D" w:rsidRPr="0036099C" w:rsidRDefault="000A241D" w:rsidP="000A1D52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39A9F" w14:textId="1DFDE526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Vaga </w:t>
            </w:r>
            <w:r>
              <w:rPr>
                <w:sz w:val="22"/>
                <w:szCs w:val="22"/>
              </w:rPr>
              <w:t>tem que estar cadastrada</w:t>
            </w:r>
          </w:p>
        </w:tc>
      </w:tr>
      <w:tr w:rsidR="000A241D" w:rsidRPr="0036099C" w14:paraId="6030E7EE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A684D" w14:textId="77777777" w:rsidR="000A241D" w:rsidRPr="0036099C" w:rsidRDefault="000A241D" w:rsidP="000A1D52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3793" w14:textId="16C6334B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Exibição </w:t>
            </w:r>
            <w:r>
              <w:rPr>
                <w:sz w:val="22"/>
                <w:szCs w:val="22"/>
              </w:rPr>
              <w:t>da confirmação de exclusão</w:t>
            </w:r>
          </w:p>
        </w:tc>
      </w:tr>
      <w:tr w:rsidR="000A241D" w:rsidRPr="0036099C" w14:paraId="54CCD871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E7405" w14:textId="38F83EC6" w:rsidR="000A241D" w:rsidRPr="0036099C" w:rsidRDefault="000A241D" w:rsidP="000A1D52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Estabelecimento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5C680" w14:textId="77777777" w:rsidR="000A241D" w:rsidRPr="0036099C" w:rsidRDefault="000A241D" w:rsidP="000A1D52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Módulo Manter Anúncio</w:t>
            </w:r>
            <w:r w:rsidRPr="0036099C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0A241D" w:rsidRPr="0036099C" w14:paraId="18660266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4CE1" w14:textId="24E7BD73" w:rsidR="000A241D" w:rsidRPr="00570485" w:rsidRDefault="000A241D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Selecionar </w:t>
            </w:r>
            <w:r>
              <w:rPr>
                <w:sz w:val="22"/>
                <w:szCs w:val="22"/>
              </w:rPr>
              <w:t>a vaga desejada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A27CE" w14:textId="77777777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A241D" w:rsidRPr="0036099C" w14:paraId="75D9491C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080" w14:textId="40926DB8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Clica em excluir a vaga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9FE1" w14:textId="77777777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A241D" w:rsidRPr="0036099C" w14:paraId="1AE27357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B73A" w14:textId="139F9CAF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Confirma a exclusão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EFE1" w14:textId="77777777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A241D" w:rsidRPr="0036099C" w14:paraId="1AE28A97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99F5" w14:textId="77777777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24589" w14:textId="38609A0D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Exclui a vaga</w:t>
            </w:r>
          </w:p>
        </w:tc>
      </w:tr>
      <w:tr w:rsidR="000A241D" w:rsidRPr="0036099C" w14:paraId="2C1B999C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B72F5" w14:textId="77777777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1260" w14:textId="64E8A575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Exibir </w:t>
            </w:r>
            <w:r>
              <w:rPr>
                <w:sz w:val="22"/>
                <w:szCs w:val="22"/>
              </w:rPr>
              <w:t>a confirmação</w:t>
            </w:r>
          </w:p>
        </w:tc>
      </w:tr>
    </w:tbl>
    <w:p w14:paraId="2161AA46" w14:textId="77777777" w:rsidR="000A241D" w:rsidRDefault="000A241D"/>
    <w:p w14:paraId="4FC6A359" w14:textId="61E258DB" w:rsidR="00722D73" w:rsidRDefault="00722D73" w:rsidP="00D86953"/>
    <w:p w14:paraId="4377A280" w14:textId="5FA1D347" w:rsidR="000A241D" w:rsidRDefault="000A241D" w:rsidP="00D86953"/>
    <w:p w14:paraId="5E332F45" w14:textId="6CA95A28" w:rsidR="000A241D" w:rsidRDefault="000A241D" w:rsidP="00D86953"/>
    <w:p w14:paraId="37F4A68B" w14:textId="3FA5FFA2" w:rsidR="000A241D" w:rsidRDefault="000A241D" w:rsidP="00D86953"/>
    <w:p w14:paraId="5E4CBB39" w14:textId="40B75D96" w:rsidR="000A241D" w:rsidRDefault="000A241D" w:rsidP="00D86953"/>
    <w:p w14:paraId="558E2233" w14:textId="48C2EF25" w:rsidR="000A241D" w:rsidRDefault="000A241D" w:rsidP="00D86953"/>
    <w:p w14:paraId="795D3881" w14:textId="084D9372" w:rsidR="000A241D" w:rsidRDefault="000A241D" w:rsidP="00D86953"/>
    <w:p w14:paraId="231E2327" w14:textId="5637657C" w:rsidR="000A241D" w:rsidRDefault="000A241D" w:rsidP="00D86953"/>
    <w:p w14:paraId="263D297B" w14:textId="136D0896" w:rsidR="000A241D" w:rsidRDefault="000A241D" w:rsidP="00D86953"/>
    <w:p w14:paraId="58EF1F1C" w14:textId="68894CFC" w:rsidR="000A241D" w:rsidRDefault="000A241D" w:rsidP="00D86953"/>
    <w:p w14:paraId="765B5B40" w14:textId="29C8A22F" w:rsidR="000A241D" w:rsidRDefault="000A241D" w:rsidP="00D86953"/>
    <w:p w14:paraId="1102A956" w14:textId="2E270DED" w:rsidR="000A241D" w:rsidRDefault="000A241D" w:rsidP="00D86953"/>
    <w:p w14:paraId="2B4E1417" w14:textId="77777777" w:rsidR="000A241D" w:rsidRPr="00D86953" w:rsidRDefault="000A241D" w:rsidP="00D86953"/>
    <w:p w14:paraId="12756753" w14:textId="3F0372D0" w:rsidR="00D566BD" w:rsidRDefault="00D566BD" w:rsidP="00D566BD">
      <w:pPr>
        <w:pStyle w:val="Ttulo2"/>
      </w:pPr>
      <w:r>
        <w:lastRenderedPageBreak/>
        <w:t xml:space="preserve">Caso de Uso </w:t>
      </w:r>
      <w:r w:rsidR="00B95D5F">
        <w:t>Módulo Manter Equipe</w:t>
      </w:r>
    </w:p>
    <w:p w14:paraId="3D099466" w14:textId="77777777" w:rsidR="00722D73" w:rsidRPr="00722D73" w:rsidRDefault="00722D73" w:rsidP="00722D7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722D73" w:rsidRPr="0036099C" w14:paraId="1771EC5C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EDE34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3FDE" w14:textId="06B01EBF" w:rsidR="00722D73" w:rsidRPr="0036099C" w:rsidRDefault="00551158" w:rsidP="006E0F7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Add</w:t>
            </w:r>
            <w:proofErr w:type="spellEnd"/>
            <w:r>
              <w:rPr>
                <w:sz w:val="22"/>
                <w:szCs w:val="22"/>
              </w:rPr>
              <w:t xml:space="preserve"> Freelancer aos Favoritos</w:t>
            </w:r>
          </w:p>
        </w:tc>
      </w:tr>
      <w:tr w:rsidR="00722D73" w:rsidRPr="0036099C" w14:paraId="508791DC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54E8E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5BD9" w14:textId="4DD4664E" w:rsidR="00722D73" w:rsidRPr="0036099C" w:rsidRDefault="00551158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Manter equipe</w:t>
            </w:r>
          </w:p>
        </w:tc>
      </w:tr>
      <w:tr w:rsidR="00722D73" w:rsidRPr="0036099C" w14:paraId="40CCE5D4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392D7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52DDA" w14:textId="2E547DC7" w:rsidR="00722D73" w:rsidRPr="0036099C" w:rsidRDefault="00551158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Estabelecimentos</w:t>
            </w:r>
          </w:p>
        </w:tc>
      </w:tr>
      <w:tr w:rsidR="00722D73" w:rsidRPr="0036099C" w14:paraId="6C102EDC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9C37F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8B92" w14:textId="7589B352" w:rsidR="00722D73" w:rsidRPr="0036099C" w:rsidRDefault="00551158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Ter realizado o login como perfil de estabelecimento</w:t>
            </w:r>
          </w:p>
        </w:tc>
      </w:tr>
      <w:tr w:rsidR="00722D73" w:rsidRPr="0036099C" w14:paraId="7B59F70E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2B16C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4DAE" w14:textId="29D989CD" w:rsidR="00722D73" w:rsidRPr="0036099C" w:rsidRDefault="00551158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Mostrar um painel de gerenciamento da equipe</w:t>
            </w:r>
          </w:p>
        </w:tc>
      </w:tr>
      <w:tr w:rsidR="00722D73" w:rsidRPr="0036099C" w14:paraId="200DDFC1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D50A" w14:textId="0E8430BF" w:rsidR="00722D73" w:rsidRPr="0036099C" w:rsidRDefault="009425F5" w:rsidP="006E0F75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Estabelecimento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4AB56" w14:textId="47F16762" w:rsidR="00722D73" w:rsidRPr="0036099C" w:rsidRDefault="0018067C" w:rsidP="006E0F75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Módulo </w:t>
            </w:r>
            <w:r w:rsidR="00551158">
              <w:rPr>
                <w:b/>
                <w:sz w:val="22"/>
                <w:szCs w:val="22"/>
              </w:rPr>
              <w:t>Manter Equipe</w:t>
            </w:r>
          </w:p>
        </w:tc>
      </w:tr>
      <w:tr w:rsidR="00722D73" w:rsidRPr="0036099C" w14:paraId="4D4D49F2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BCF7" w14:textId="49F3ADC2" w:rsidR="00722D73" w:rsidRPr="0036099C" w:rsidRDefault="00551158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Selecionar profissionais que deseja adicionar como favoritos.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1F00" w14:textId="77777777"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22D73" w:rsidRPr="0036099C" w14:paraId="2026C7C2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A800" w14:textId="13CE4CC3" w:rsidR="00722D73" w:rsidRPr="0036099C" w:rsidRDefault="00551158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Adiciona ao grupo especifico, sendo garçom. Recepcionista...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BCEBB" w14:textId="77777777"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22D73" w:rsidRPr="0036099C" w14:paraId="4D613E40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C0E58" w14:textId="3209B38E"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Clicar no botão </w:t>
            </w:r>
            <w:r w:rsidR="00551158">
              <w:rPr>
                <w:sz w:val="22"/>
                <w:szCs w:val="22"/>
              </w:rPr>
              <w:t>salvar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425A" w14:textId="77777777"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18067C" w:rsidRPr="0036099C" w14:paraId="082D64CE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E0900" w14:textId="77777777" w:rsidR="0018067C" w:rsidRDefault="0018067C" w:rsidP="006E0F7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C001F" w14:textId="5EAA1403" w:rsidR="0018067C" w:rsidRPr="0036099C" w:rsidRDefault="00551158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Salva a informação ao banco de dados.</w:t>
            </w:r>
          </w:p>
        </w:tc>
      </w:tr>
      <w:tr w:rsidR="0018067C" w:rsidRPr="0036099C" w14:paraId="5CE16555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53E7B" w14:textId="77777777" w:rsidR="0018067C" w:rsidRDefault="0018067C" w:rsidP="006E0F7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ADBDD" w14:textId="385F8E13" w:rsidR="0018067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Exibe </w:t>
            </w:r>
            <w:r w:rsidR="00551158">
              <w:rPr>
                <w:sz w:val="22"/>
                <w:szCs w:val="22"/>
              </w:rPr>
              <w:t>os freelancers em um painel de gerencia.</w:t>
            </w:r>
          </w:p>
        </w:tc>
      </w:tr>
    </w:tbl>
    <w:p w14:paraId="4DF9429F" w14:textId="572B7A81" w:rsidR="00722D73" w:rsidRDefault="00722D73" w:rsidP="00722D73">
      <w:r>
        <w:br w:type="page"/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9425F5" w:rsidRPr="0036099C" w14:paraId="0DD529B3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CEFE7" w14:textId="77777777" w:rsidR="009425F5" w:rsidRPr="0036099C" w:rsidRDefault="009425F5" w:rsidP="000A1D52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lastRenderedPageBreak/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5B3D" w14:textId="635C40F2" w:rsidR="009425F5" w:rsidRPr="0036099C" w:rsidRDefault="00B95D5F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Fazer agendamento com freelancer</w:t>
            </w:r>
          </w:p>
        </w:tc>
      </w:tr>
      <w:tr w:rsidR="009425F5" w:rsidRPr="0036099C" w14:paraId="10374E0B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794A" w14:textId="77777777" w:rsidR="009425F5" w:rsidRPr="0036099C" w:rsidRDefault="009425F5" w:rsidP="000A1D52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EDBE" w14:textId="7D057DD1" w:rsidR="009425F5" w:rsidRPr="0036099C" w:rsidRDefault="00B95D5F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Agendar Evento</w:t>
            </w:r>
          </w:p>
        </w:tc>
      </w:tr>
      <w:tr w:rsidR="009425F5" w:rsidRPr="0036099C" w14:paraId="16094E38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9C26E" w14:textId="77777777" w:rsidR="009425F5" w:rsidRPr="0036099C" w:rsidRDefault="009425F5" w:rsidP="000A1D52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4C5E9" w14:textId="56B8A792" w:rsidR="009425F5" w:rsidRPr="0036099C" w:rsidRDefault="009425F5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Estabelecimentos</w:t>
            </w:r>
          </w:p>
        </w:tc>
      </w:tr>
      <w:tr w:rsidR="009425F5" w:rsidRPr="0036099C" w14:paraId="146E635B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A7443" w14:textId="77777777" w:rsidR="009425F5" w:rsidRPr="0036099C" w:rsidRDefault="009425F5" w:rsidP="000A1D52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17D6" w14:textId="60772FD7" w:rsidR="009425F5" w:rsidRPr="0036099C" w:rsidRDefault="009425F5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Ter </w:t>
            </w:r>
            <w:r>
              <w:rPr>
                <w:sz w:val="22"/>
                <w:szCs w:val="22"/>
              </w:rPr>
              <w:t xml:space="preserve">Freelancer </w:t>
            </w:r>
            <w:proofErr w:type="spellStart"/>
            <w:r>
              <w:rPr>
                <w:sz w:val="22"/>
                <w:szCs w:val="22"/>
              </w:rPr>
              <w:t>add</w:t>
            </w:r>
            <w:proofErr w:type="spellEnd"/>
            <w:r>
              <w:rPr>
                <w:sz w:val="22"/>
                <w:szCs w:val="22"/>
              </w:rPr>
              <w:t xml:space="preserve"> como favorito</w:t>
            </w:r>
          </w:p>
        </w:tc>
      </w:tr>
      <w:tr w:rsidR="009425F5" w:rsidRPr="0036099C" w14:paraId="6D06BC43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66236" w14:textId="77777777" w:rsidR="009425F5" w:rsidRPr="0036099C" w:rsidRDefault="009425F5" w:rsidP="000A1D52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2AEBF" w14:textId="1A05B197" w:rsidR="009425F5" w:rsidRPr="0036099C" w:rsidRDefault="009425F5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Aguardar a confirmação de agendamento</w:t>
            </w:r>
          </w:p>
        </w:tc>
      </w:tr>
      <w:tr w:rsidR="009425F5" w:rsidRPr="0036099C" w14:paraId="12E07B04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13F3E" w14:textId="0FC2F1D0" w:rsidR="009425F5" w:rsidRPr="0036099C" w:rsidRDefault="009425F5" w:rsidP="000A1D52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Estabelecimento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3EC64" w14:textId="77777777" w:rsidR="009425F5" w:rsidRPr="0036099C" w:rsidRDefault="009425F5" w:rsidP="000A1D52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Módulo Manter Equipe</w:t>
            </w:r>
          </w:p>
        </w:tc>
      </w:tr>
      <w:tr w:rsidR="009425F5" w:rsidRPr="0036099C" w14:paraId="2915DFC9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1541" w14:textId="509D3779" w:rsidR="009425F5" w:rsidRPr="0036099C" w:rsidRDefault="009425F5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Selecionar profissionais que deseja </w:t>
            </w:r>
            <w:r w:rsidR="00B95D5F">
              <w:rPr>
                <w:sz w:val="22"/>
                <w:szCs w:val="22"/>
              </w:rPr>
              <w:t>marcar o evento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83F6C" w14:textId="77777777" w:rsidR="009425F5" w:rsidRPr="0036099C" w:rsidRDefault="009425F5" w:rsidP="000A1D5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9425F5" w:rsidRPr="0036099C" w14:paraId="1ECF4EB8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FBC9" w14:textId="1B11CC7A" w:rsidR="009425F5" w:rsidRPr="0036099C" w:rsidRDefault="00B95D5F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Checa a disponibilidade de data e horário.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18BA" w14:textId="77777777" w:rsidR="009425F5" w:rsidRPr="0036099C" w:rsidRDefault="009425F5" w:rsidP="000A1D5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9425F5" w:rsidRPr="0036099C" w14:paraId="6F5A6CC4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BB6B3" w14:textId="3CF5B0E5" w:rsidR="009425F5" w:rsidRPr="0036099C" w:rsidRDefault="00B95D5F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 os detalhes do evento e envia o convite.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C99F0" w14:textId="77777777" w:rsidR="009425F5" w:rsidRPr="0036099C" w:rsidRDefault="009425F5" w:rsidP="000A1D5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9425F5" w:rsidRPr="0036099C" w14:paraId="373FE410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BA092" w14:textId="77777777" w:rsidR="009425F5" w:rsidRDefault="009425F5" w:rsidP="000A1D52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0D89" w14:textId="082BA071" w:rsidR="009425F5" w:rsidRPr="0036099C" w:rsidRDefault="00B95D5F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Cadastra o pedido do evento</w:t>
            </w:r>
          </w:p>
        </w:tc>
      </w:tr>
      <w:tr w:rsidR="009425F5" w14:paraId="5CC78D08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D027F" w14:textId="77777777" w:rsidR="009425F5" w:rsidRDefault="009425F5" w:rsidP="000A1D52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57CF4" w14:textId="5091201D" w:rsidR="009425F5" w:rsidRDefault="00B95D5F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Envia notificação para o freelancer</w:t>
            </w:r>
          </w:p>
        </w:tc>
      </w:tr>
    </w:tbl>
    <w:p w14:paraId="3A079070" w14:textId="6A89DF42" w:rsidR="009425F5" w:rsidRDefault="009425F5" w:rsidP="00722D73"/>
    <w:p w14:paraId="4646E84D" w14:textId="294ABF72" w:rsidR="00B95D5F" w:rsidRDefault="00B95D5F" w:rsidP="00722D7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B95D5F" w:rsidRPr="0036099C" w14:paraId="0C07AE57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6289" w14:textId="77777777" w:rsidR="00B95D5F" w:rsidRPr="0036099C" w:rsidRDefault="00B95D5F" w:rsidP="000A1D52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72BCA" w14:textId="3AAC8A3D" w:rsidR="00B95D5F" w:rsidRPr="0036099C" w:rsidRDefault="00B95D5F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Receber Notificação de Agendamento</w:t>
            </w:r>
          </w:p>
        </w:tc>
      </w:tr>
      <w:tr w:rsidR="00B95D5F" w:rsidRPr="0036099C" w14:paraId="58B90FBA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FDCC" w14:textId="77777777" w:rsidR="00B95D5F" w:rsidRPr="0036099C" w:rsidRDefault="00B95D5F" w:rsidP="000A1D52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04BCF" w14:textId="66B3E44D" w:rsidR="00B95D5F" w:rsidRPr="0036099C" w:rsidRDefault="00B95D5F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Receber notificação de evento</w:t>
            </w:r>
          </w:p>
        </w:tc>
      </w:tr>
      <w:tr w:rsidR="00B95D5F" w:rsidRPr="0036099C" w14:paraId="7590CB10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D3001" w14:textId="77777777" w:rsidR="00B95D5F" w:rsidRPr="0036099C" w:rsidRDefault="00B95D5F" w:rsidP="000A1D52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839B" w14:textId="16EB51F4" w:rsidR="00B95D5F" w:rsidRPr="0036099C" w:rsidRDefault="00B95D5F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freelancer</w:t>
            </w:r>
          </w:p>
        </w:tc>
      </w:tr>
      <w:tr w:rsidR="00B95D5F" w:rsidRPr="0036099C" w14:paraId="6B4F037B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B2B75" w14:textId="77777777" w:rsidR="00B95D5F" w:rsidRPr="0036099C" w:rsidRDefault="00B95D5F" w:rsidP="000A1D52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F1113" w14:textId="7B616531" w:rsidR="00B95D5F" w:rsidRPr="0036099C" w:rsidRDefault="00B95D5F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Ter realizado o login como perfil de </w:t>
            </w:r>
            <w:r>
              <w:rPr>
                <w:sz w:val="22"/>
                <w:szCs w:val="22"/>
              </w:rPr>
              <w:t>funcionário</w:t>
            </w:r>
          </w:p>
        </w:tc>
      </w:tr>
      <w:tr w:rsidR="00B95D5F" w:rsidRPr="0036099C" w14:paraId="04525AE8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57002" w14:textId="77777777" w:rsidR="00B95D5F" w:rsidRPr="0036099C" w:rsidRDefault="00B95D5F" w:rsidP="000A1D52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CCF9" w14:textId="062EFBF5" w:rsidR="00B95D5F" w:rsidRPr="0036099C" w:rsidRDefault="00B95D5F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Mostrar </w:t>
            </w:r>
            <w:r>
              <w:rPr>
                <w:sz w:val="22"/>
                <w:szCs w:val="22"/>
              </w:rPr>
              <w:t>em agendamento o evento.</w:t>
            </w:r>
          </w:p>
        </w:tc>
      </w:tr>
      <w:tr w:rsidR="00B95D5F" w:rsidRPr="0036099C" w14:paraId="1ADEF6A1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61FDD" w14:textId="04E4956E" w:rsidR="00B95D5F" w:rsidRPr="0036099C" w:rsidRDefault="00B95D5F" w:rsidP="000A1D52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Freelancer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5A38" w14:textId="77777777" w:rsidR="00B95D5F" w:rsidRPr="0036099C" w:rsidRDefault="00B95D5F" w:rsidP="000A1D52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Módulo Manter Equipe</w:t>
            </w:r>
          </w:p>
        </w:tc>
      </w:tr>
      <w:tr w:rsidR="00B95D5F" w:rsidRPr="0036099C" w14:paraId="4E8C9608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419F" w14:textId="67F44721" w:rsidR="00B95D5F" w:rsidRPr="0036099C" w:rsidRDefault="00B95D5F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Recebe a notificação 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A6760" w14:textId="77777777" w:rsidR="00B95D5F" w:rsidRPr="0036099C" w:rsidRDefault="00B95D5F" w:rsidP="000A1D5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95D5F" w:rsidRPr="0036099C" w14:paraId="076E8A54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487AD" w14:textId="29F3816B" w:rsidR="00B95D5F" w:rsidRPr="0036099C" w:rsidRDefault="00B95D5F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Verifica os detalhes informados.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5B85C" w14:textId="77777777" w:rsidR="00B95D5F" w:rsidRPr="0036099C" w:rsidRDefault="00B95D5F" w:rsidP="000A1D5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95D5F" w:rsidRPr="0036099C" w14:paraId="5D36F119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6805" w14:textId="6DFC8458" w:rsidR="00B95D5F" w:rsidRPr="0036099C" w:rsidRDefault="00B95D5F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Confirma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67CD" w14:textId="77777777" w:rsidR="00B95D5F" w:rsidRPr="0036099C" w:rsidRDefault="00B95D5F" w:rsidP="000A1D5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95D5F" w:rsidRPr="0036099C" w14:paraId="0D7F9D1D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C2CD1" w14:textId="77777777" w:rsidR="00B95D5F" w:rsidRDefault="00B95D5F" w:rsidP="000A1D52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01481" w14:textId="6F995D68" w:rsidR="00B95D5F" w:rsidRPr="0036099C" w:rsidRDefault="00B95D5F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Envia a confirmação para o estabelecimento</w:t>
            </w:r>
          </w:p>
        </w:tc>
      </w:tr>
      <w:tr w:rsidR="00B95D5F" w14:paraId="5EA2D5C5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B2BF0" w14:textId="77777777" w:rsidR="00B95D5F" w:rsidRDefault="00B95D5F" w:rsidP="000A1D52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E2F" w14:textId="446C2634" w:rsidR="00B95D5F" w:rsidRDefault="00B95D5F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Exibe </w:t>
            </w:r>
            <w:proofErr w:type="gramStart"/>
            <w:r>
              <w:rPr>
                <w:sz w:val="22"/>
                <w:szCs w:val="22"/>
              </w:rPr>
              <w:t xml:space="preserve">os </w:t>
            </w:r>
            <w:r>
              <w:rPr>
                <w:sz w:val="22"/>
                <w:szCs w:val="22"/>
              </w:rPr>
              <w:t>evento</w:t>
            </w:r>
            <w:proofErr w:type="gramEnd"/>
            <w:r>
              <w:rPr>
                <w:sz w:val="22"/>
                <w:szCs w:val="22"/>
              </w:rPr>
              <w:t xml:space="preserve"> em um painel de </w:t>
            </w:r>
            <w:r>
              <w:rPr>
                <w:sz w:val="22"/>
                <w:szCs w:val="22"/>
              </w:rPr>
              <w:t>eventos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339F3A5A" w14:textId="4C205E95" w:rsidR="00B95D5F" w:rsidRDefault="00B95D5F" w:rsidP="00722D73"/>
    <w:p w14:paraId="10D9553F" w14:textId="7CA80090" w:rsidR="000A241D" w:rsidRDefault="000A241D" w:rsidP="00722D73"/>
    <w:p w14:paraId="542A9ABC" w14:textId="017EF30B" w:rsidR="000A241D" w:rsidRDefault="000A241D" w:rsidP="00722D73"/>
    <w:p w14:paraId="7E3EB12D" w14:textId="462016CA" w:rsidR="000A241D" w:rsidRDefault="000A241D" w:rsidP="00722D73"/>
    <w:p w14:paraId="58172A1C" w14:textId="0BB74F23" w:rsidR="000A241D" w:rsidRDefault="000A241D" w:rsidP="00722D73"/>
    <w:p w14:paraId="1263B8D3" w14:textId="16B63898" w:rsidR="000A241D" w:rsidRDefault="000A241D" w:rsidP="00722D73"/>
    <w:p w14:paraId="67A5CCB3" w14:textId="5EAAD2AE" w:rsidR="000A241D" w:rsidRDefault="000A241D" w:rsidP="00722D73"/>
    <w:p w14:paraId="5A614D61" w14:textId="77777777" w:rsidR="000A241D" w:rsidRDefault="000A241D" w:rsidP="00722D73"/>
    <w:p w14:paraId="6E7DB84F" w14:textId="4C766353" w:rsidR="00D566BD" w:rsidRDefault="00D566BD" w:rsidP="00D566BD">
      <w:pPr>
        <w:pStyle w:val="Ttulo2"/>
      </w:pPr>
      <w:r>
        <w:lastRenderedPageBreak/>
        <w:t xml:space="preserve">Caso de Uso </w:t>
      </w:r>
      <w:r w:rsidR="000A241D">
        <w:t>Manter Acesso Estabelecimento</w:t>
      </w:r>
    </w:p>
    <w:p w14:paraId="060FBF92" w14:textId="2534F26C" w:rsidR="000A241D" w:rsidRDefault="000A241D" w:rsidP="000A241D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0A241D" w:rsidRPr="0036099C" w14:paraId="1FF2283F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36F4" w14:textId="77777777" w:rsidR="000A241D" w:rsidRPr="0036099C" w:rsidRDefault="000A241D" w:rsidP="000A1D52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E377" w14:textId="511E9BAA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Realizar Cadastro</w:t>
            </w:r>
          </w:p>
        </w:tc>
      </w:tr>
      <w:tr w:rsidR="000A241D" w:rsidRPr="0036099C" w14:paraId="3C211FD5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AE76" w14:textId="77777777" w:rsidR="000A241D" w:rsidRPr="0036099C" w:rsidRDefault="000A241D" w:rsidP="000A1D52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B9D5" w14:textId="6D175F46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Cadastrar Conta de Estabelecimento</w:t>
            </w:r>
          </w:p>
        </w:tc>
      </w:tr>
      <w:tr w:rsidR="000A241D" w:rsidRPr="0036099C" w14:paraId="08618E61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F072B" w14:textId="77777777" w:rsidR="000A241D" w:rsidRPr="0036099C" w:rsidRDefault="000A241D" w:rsidP="000A1D52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DFD3" w14:textId="39962341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Estabelecimento</w:t>
            </w:r>
          </w:p>
        </w:tc>
      </w:tr>
      <w:tr w:rsidR="000A241D" w:rsidRPr="0036099C" w14:paraId="18880829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FC1DB" w14:textId="77777777" w:rsidR="000A241D" w:rsidRPr="0036099C" w:rsidRDefault="000A241D" w:rsidP="000A1D52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C541" w14:textId="1F8F62F5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Há</w:t>
            </w:r>
          </w:p>
        </w:tc>
      </w:tr>
      <w:tr w:rsidR="000A241D" w:rsidRPr="0036099C" w14:paraId="6A919E79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DD38E" w14:textId="77777777" w:rsidR="000A241D" w:rsidRPr="0036099C" w:rsidRDefault="000A241D" w:rsidP="000A1D52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9AD13" w14:textId="1E19CC75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Confirmação do endereço de </w:t>
            </w:r>
            <w:proofErr w:type="spellStart"/>
            <w:r>
              <w:rPr>
                <w:sz w:val="22"/>
                <w:szCs w:val="22"/>
              </w:rPr>
              <w:t>email</w:t>
            </w:r>
            <w:proofErr w:type="spellEnd"/>
          </w:p>
        </w:tc>
      </w:tr>
      <w:tr w:rsidR="000A241D" w:rsidRPr="0036099C" w14:paraId="6E51B913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9695C" w14:textId="022DE954" w:rsidR="000A241D" w:rsidRPr="0036099C" w:rsidRDefault="000A241D" w:rsidP="000A1D52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Estabelecimento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BF3B9" w14:textId="43B5E8D9" w:rsidR="000A241D" w:rsidRPr="0036099C" w:rsidRDefault="000A241D" w:rsidP="000A1D52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Módulo Manter </w:t>
            </w:r>
            <w:r>
              <w:rPr>
                <w:b/>
                <w:sz w:val="22"/>
                <w:szCs w:val="22"/>
              </w:rPr>
              <w:t>Estabelecimento</w:t>
            </w:r>
            <w:r w:rsidRPr="0036099C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0A241D" w:rsidRPr="0036099C" w14:paraId="0CDFC45D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08EF" w14:textId="4CFB2298" w:rsidR="000A241D" w:rsidRPr="00570485" w:rsidRDefault="00F207F1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Entrar na página de cadastro de estabelecimentos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19C8E" w14:textId="77777777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A241D" w:rsidRPr="0036099C" w14:paraId="4CCE7E32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CFEA" w14:textId="44F3A16D" w:rsidR="000A241D" w:rsidRPr="0036099C" w:rsidRDefault="00F207F1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Preencher os dados do estabelecimento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143AF" w14:textId="77777777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A241D" w:rsidRPr="0036099C" w14:paraId="1BAF3F18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C141D" w14:textId="5DF27341" w:rsidR="000A241D" w:rsidRPr="0036099C" w:rsidRDefault="00F207F1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Clicar em cadastrar</w:t>
            </w:r>
            <w:r w:rsidR="000A241D">
              <w:rPr>
                <w:sz w:val="22"/>
                <w:szCs w:val="22"/>
              </w:rPr>
              <w:t xml:space="preserve"> 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6F1B" w14:textId="77777777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A241D" w:rsidRPr="0036099C" w14:paraId="594FF847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3EDB" w14:textId="77777777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27CE" w14:textId="7F4ACCFB" w:rsidR="000A241D" w:rsidRPr="0036099C" w:rsidRDefault="00F207F1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Salvar informações no banco</w:t>
            </w:r>
          </w:p>
        </w:tc>
      </w:tr>
      <w:tr w:rsidR="000A241D" w:rsidRPr="0036099C" w14:paraId="29B9D1AC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4B21A" w14:textId="77777777" w:rsidR="000A241D" w:rsidRPr="0036099C" w:rsidRDefault="000A241D" w:rsidP="000A1D52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8862" w14:textId="06EF8CA1" w:rsidR="00F207F1" w:rsidRPr="0036099C" w:rsidRDefault="00F207F1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Enviar um </w:t>
            </w:r>
            <w:proofErr w:type="spellStart"/>
            <w:r>
              <w:rPr>
                <w:sz w:val="22"/>
                <w:szCs w:val="22"/>
              </w:rPr>
              <w:t>email</w:t>
            </w:r>
            <w:proofErr w:type="spellEnd"/>
            <w:r>
              <w:rPr>
                <w:sz w:val="22"/>
                <w:szCs w:val="22"/>
              </w:rPr>
              <w:t xml:space="preserve"> de confirmação </w:t>
            </w:r>
          </w:p>
        </w:tc>
      </w:tr>
      <w:tr w:rsidR="00F207F1" w:rsidRPr="0036099C" w14:paraId="48027049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7E945" w14:textId="77777777" w:rsidR="00F207F1" w:rsidRPr="0036099C" w:rsidRDefault="00F207F1" w:rsidP="000A1D52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CEC4E" w14:textId="0D3206EF" w:rsidR="00F207F1" w:rsidRDefault="00F207F1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Redirecionar para a página Home</w:t>
            </w:r>
          </w:p>
        </w:tc>
      </w:tr>
    </w:tbl>
    <w:p w14:paraId="7B44DD6A" w14:textId="77777777" w:rsidR="000A241D" w:rsidRPr="000A241D" w:rsidRDefault="000A241D" w:rsidP="000A241D"/>
    <w:p w14:paraId="681493C6" w14:textId="77777777" w:rsidR="00722D73" w:rsidRPr="00722D73" w:rsidRDefault="00722D73" w:rsidP="00722D7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722D73" w:rsidRPr="0036099C" w14:paraId="47FB1E9A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147A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8EB2" w14:textId="49D39FE6" w:rsidR="00722D73" w:rsidRPr="0036099C" w:rsidRDefault="0055323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Acesso ao app</w:t>
            </w:r>
          </w:p>
        </w:tc>
      </w:tr>
      <w:tr w:rsidR="00722D73" w:rsidRPr="0036099C" w14:paraId="530557CC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1CEEB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BC01A" w14:textId="23FFB3BC" w:rsidR="00722D73" w:rsidRPr="0036099C" w:rsidRDefault="0055323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Acessar com </w:t>
            </w:r>
            <w:proofErr w:type="spellStart"/>
            <w:r>
              <w:rPr>
                <w:sz w:val="22"/>
                <w:szCs w:val="22"/>
              </w:rPr>
              <w:t>email</w:t>
            </w:r>
            <w:proofErr w:type="spellEnd"/>
            <w:r>
              <w:rPr>
                <w:sz w:val="22"/>
                <w:szCs w:val="22"/>
              </w:rPr>
              <w:t xml:space="preserve"> e senha</w:t>
            </w:r>
          </w:p>
        </w:tc>
      </w:tr>
      <w:tr w:rsidR="00722D73" w:rsidRPr="0036099C" w14:paraId="4BCBA52B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0959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65CF" w14:textId="4F7BC9E8" w:rsidR="00722D73" w:rsidRPr="0036099C" w:rsidRDefault="0055323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Estabelecimentos</w:t>
            </w:r>
          </w:p>
        </w:tc>
      </w:tr>
      <w:tr w:rsidR="00722D73" w:rsidRPr="0036099C" w14:paraId="1A439EDE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3CE8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8BC3" w14:textId="77777777" w:rsidR="00722D73" w:rsidRPr="0036099C" w:rsidRDefault="005F4903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 cadastrado no sistema</w:t>
            </w:r>
          </w:p>
        </w:tc>
      </w:tr>
      <w:tr w:rsidR="00722D73" w:rsidRPr="0036099C" w14:paraId="223027B0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27B1F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3140" w14:textId="48A28D03" w:rsidR="00722D73" w:rsidRPr="0036099C" w:rsidRDefault="0055323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Abrir </w:t>
            </w:r>
            <w:proofErr w:type="spellStart"/>
            <w:r>
              <w:rPr>
                <w:sz w:val="22"/>
                <w:szCs w:val="22"/>
              </w:rPr>
              <w:t>pagina</w:t>
            </w:r>
            <w:proofErr w:type="spellEnd"/>
            <w:r>
              <w:rPr>
                <w:sz w:val="22"/>
                <w:szCs w:val="22"/>
              </w:rPr>
              <w:t xml:space="preserve"> inicial do app</w:t>
            </w:r>
          </w:p>
        </w:tc>
      </w:tr>
      <w:tr w:rsidR="00722D73" w:rsidRPr="0036099C" w14:paraId="1873BD6D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F50B2" w14:textId="7ACBD488" w:rsidR="00722D73" w:rsidRPr="0036099C" w:rsidRDefault="000A241D" w:rsidP="006E0F75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Estabelecimento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79AA0" w14:textId="18740E60" w:rsidR="00722D73" w:rsidRPr="0036099C" w:rsidRDefault="00F207F1" w:rsidP="006E0F75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Módulo Manter Estabelecimento</w:t>
            </w:r>
          </w:p>
        </w:tc>
      </w:tr>
      <w:tr w:rsidR="00722D73" w:rsidRPr="0036099C" w14:paraId="09B25A50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B526" w14:textId="79B6710B" w:rsidR="00722D73" w:rsidRPr="0036099C" w:rsidRDefault="0055323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Entrar com </w:t>
            </w:r>
            <w:proofErr w:type="spellStart"/>
            <w:r>
              <w:rPr>
                <w:sz w:val="22"/>
                <w:szCs w:val="22"/>
              </w:rPr>
              <w:t>email</w:t>
            </w:r>
            <w:proofErr w:type="spellEnd"/>
            <w:r>
              <w:rPr>
                <w:sz w:val="22"/>
                <w:szCs w:val="22"/>
              </w:rPr>
              <w:t xml:space="preserve"> e senha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02F45" w14:textId="77777777"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55323C" w:rsidRPr="0036099C" w14:paraId="1E86F418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B148C" w14:textId="0A72715C" w:rsidR="0055323C" w:rsidRDefault="0055323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Clicar em entrar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303A" w14:textId="77777777" w:rsidR="0055323C" w:rsidRPr="0036099C" w:rsidRDefault="0055323C" w:rsidP="006E0F7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22D73" w:rsidRPr="0036099C" w14:paraId="6EF91DE5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42D7" w14:textId="77777777"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5068C" w14:textId="34BE19EB" w:rsidR="00722D73" w:rsidRPr="0036099C" w:rsidRDefault="0055323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bookmarkStart w:id="0" w:name="_GoBack"/>
            <w:bookmarkEnd w:id="0"/>
            <w:r>
              <w:rPr>
                <w:sz w:val="22"/>
                <w:szCs w:val="22"/>
              </w:rPr>
              <w:t xml:space="preserve">utenticar o </w:t>
            </w:r>
            <w:r w:rsidR="000A241D">
              <w:rPr>
                <w:sz w:val="22"/>
                <w:szCs w:val="22"/>
              </w:rPr>
              <w:t>Usuário</w:t>
            </w:r>
          </w:p>
        </w:tc>
      </w:tr>
      <w:tr w:rsidR="00250B29" w:rsidRPr="0036099C" w14:paraId="22360406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35C1B" w14:textId="77777777" w:rsidR="00250B29" w:rsidRPr="0036099C" w:rsidRDefault="00250B29" w:rsidP="006E0F7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4EB9" w14:textId="7A5D98D4" w:rsidR="00250B29" w:rsidRDefault="0055323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Verificar perfil de </w:t>
            </w:r>
            <w:r w:rsidR="000A241D">
              <w:rPr>
                <w:sz w:val="22"/>
                <w:szCs w:val="22"/>
              </w:rPr>
              <w:t>usuário</w:t>
            </w:r>
          </w:p>
        </w:tc>
      </w:tr>
      <w:tr w:rsidR="00ED11BB" w:rsidRPr="0036099C" w14:paraId="617883D9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92CE0" w14:textId="77777777" w:rsidR="00ED11BB" w:rsidRPr="0036099C" w:rsidRDefault="00ED11BB" w:rsidP="006E0F7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B3CCE" w14:textId="5FAEF774" w:rsidR="00ED11BB" w:rsidRDefault="0055323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Direcionar para a página inicial</w:t>
            </w:r>
          </w:p>
        </w:tc>
      </w:tr>
      <w:tr w:rsidR="00722D73" w:rsidRPr="0036099C" w14:paraId="32748E5B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CFE7" w14:textId="77777777"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0B88C" w14:textId="4D02047A" w:rsidR="00722D73" w:rsidRPr="0036099C" w:rsidRDefault="0055323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Carregar as informações</w:t>
            </w:r>
          </w:p>
        </w:tc>
      </w:tr>
    </w:tbl>
    <w:p w14:paraId="3BED5A09" w14:textId="1BA3D83A" w:rsidR="00F207F1" w:rsidRDefault="00F207F1" w:rsidP="0055323C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F207F1" w:rsidRPr="0036099C" w14:paraId="78FEF1F7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5DDD5" w14:textId="77777777" w:rsidR="00F207F1" w:rsidRPr="0036099C" w:rsidRDefault="00F207F1" w:rsidP="000A1D52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1D5B" w14:textId="72812A68" w:rsidR="00F207F1" w:rsidRPr="0036099C" w:rsidRDefault="00F207F1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Recuperar senha</w:t>
            </w:r>
          </w:p>
        </w:tc>
      </w:tr>
      <w:tr w:rsidR="00F207F1" w:rsidRPr="0036099C" w14:paraId="270AB329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57CA0" w14:textId="77777777" w:rsidR="00F207F1" w:rsidRPr="0036099C" w:rsidRDefault="00F207F1" w:rsidP="000A1D52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F58A" w14:textId="74DB5965" w:rsidR="00F207F1" w:rsidRPr="0036099C" w:rsidRDefault="00F207F1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Recuperar a senha</w:t>
            </w:r>
          </w:p>
        </w:tc>
      </w:tr>
      <w:tr w:rsidR="00F207F1" w:rsidRPr="0036099C" w14:paraId="0300A668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E177" w14:textId="77777777" w:rsidR="00F207F1" w:rsidRPr="0036099C" w:rsidRDefault="00F207F1" w:rsidP="000A1D52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8D90" w14:textId="77777777" w:rsidR="00F207F1" w:rsidRPr="0036099C" w:rsidRDefault="00F207F1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Estabelecimentos</w:t>
            </w:r>
          </w:p>
        </w:tc>
      </w:tr>
      <w:tr w:rsidR="00F207F1" w:rsidRPr="0036099C" w14:paraId="5FF0EC56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C9622" w14:textId="77777777" w:rsidR="00F207F1" w:rsidRPr="0036099C" w:rsidRDefault="00F207F1" w:rsidP="000A1D52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7297" w14:textId="77777777" w:rsidR="00F207F1" w:rsidRPr="0036099C" w:rsidRDefault="00F207F1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 cadastrado no sistema</w:t>
            </w:r>
          </w:p>
        </w:tc>
      </w:tr>
      <w:tr w:rsidR="00F207F1" w:rsidRPr="0036099C" w14:paraId="0FAAB7C3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8525" w14:textId="77777777" w:rsidR="00F207F1" w:rsidRPr="0036099C" w:rsidRDefault="00F207F1" w:rsidP="000A1D52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BB77C" w14:textId="19F1785D" w:rsidR="00F207F1" w:rsidRPr="0036099C" w:rsidRDefault="00F207F1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Fazer o login</w:t>
            </w:r>
          </w:p>
        </w:tc>
      </w:tr>
      <w:tr w:rsidR="00F207F1" w:rsidRPr="0036099C" w14:paraId="76E88D61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71A8" w14:textId="77777777" w:rsidR="00F207F1" w:rsidRPr="0036099C" w:rsidRDefault="00F207F1" w:rsidP="000A1D52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Estabelecimento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D0E41" w14:textId="77777777" w:rsidR="00F207F1" w:rsidRPr="0036099C" w:rsidRDefault="00F207F1" w:rsidP="000A1D52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Módulo Manter Estabelecimento</w:t>
            </w:r>
          </w:p>
        </w:tc>
      </w:tr>
      <w:tr w:rsidR="00F207F1" w:rsidRPr="0036099C" w14:paraId="5346E7D2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C42A" w14:textId="0E049960" w:rsidR="00F207F1" w:rsidRPr="0036099C" w:rsidRDefault="00F207F1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Clicar em recuperar a senha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57E6" w14:textId="77777777" w:rsidR="00F207F1" w:rsidRPr="0036099C" w:rsidRDefault="00F207F1" w:rsidP="000A1D5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F207F1" w:rsidRPr="0036099C" w14:paraId="294EA535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5840" w14:textId="66AB6CE4" w:rsidR="00F207F1" w:rsidRDefault="00F207F1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Informar o </w:t>
            </w:r>
            <w:proofErr w:type="spellStart"/>
            <w:r>
              <w:rPr>
                <w:sz w:val="22"/>
                <w:szCs w:val="22"/>
              </w:rPr>
              <w:t>email</w:t>
            </w:r>
            <w:proofErr w:type="spellEnd"/>
            <w:r>
              <w:rPr>
                <w:sz w:val="22"/>
                <w:szCs w:val="22"/>
              </w:rPr>
              <w:t xml:space="preserve"> cadastrado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E7DD9" w14:textId="77777777" w:rsidR="00F207F1" w:rsidRPr="0036099C" w:rsidRDefault="00F207F1" w:rsidP="000A1D5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F207F1" w:rsidRPr="0036099C" w14:paraId="665964AF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9EA5" w14:textId="77777777" w:rsidR="00F207F1" w:rsidRPr="0036099C" w:rsidRDefault="00F207F1" w:rsidP="000A1D52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0938" w14:textId="3CB77406" w:rsidR="00F207F1" w:rsidRPr="0036099C" w:rsidRDefault="00F207F1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Enviar uma </w:t>
            </w:r>
            <w:proofErr w:type="spellStart"/>
            <w:r>
              <w:rPr>
                <w:sz w:val="22"/>
                <w:szCs w:val="22"/>
              </w:rPr>
              <w:t>url</w:t>
            </w:r>
            <w:proofErr w:type="spellEnd"/>
            <w:r>
              <w:rPr>
                <w:sz w:val="22"/>
                <w:szCs w:val="22"/>
              </w:rPr>
              <w:t xml:space="preserve"> para </w:t>
            </w:r>
            <w:proofErr w:type="spellStart"/>
            <w:r>
              <w:rPr>
                <w:sz w:val="22"/>
                <w:szCs w:val="22"/>
              </w:rPr>
              <w:t>email</w:t>
            </w:r>
            <w:proofErr w:type="spellEnd"/>
            <w:r>
              <w:rPr>
                <w:sz w:val="22"/>
                <w:szCs w:val="22"/>
              </w:rPr>
              <w:t xml:space="preserve"> cadastrado para cadastro de nova senha</w:t>
            </w:r>
          </w:p>
        </w:tc>
      </w:tr>
      <w:tr w:rsidR="00F207F1" w:rsidRPr="0036099C" w14:paraId="59D300FE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8863" w14:textId="2589659D" w:rsidR="00F207F1" w:rsidRPr="0036099C" w:rsidRDefault="00F207F1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Abre o link recebido por </w:t>
            </w:r>
            <w:proofErr w:type="spellStart"/>
            <w:r>
              <w:rPr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4E647" w14:textId="09A1FA08" w:rsidR="00F207F1" w:rsidRDefault="00F207F1" w:rsidP="000A1D5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F207F1" w:rsidRPr="0036099C" w14:paraId="529488F8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E9E4" w14:textId="5632CB13" w:rsidR="00F207F1" w:rsidRPr="0036099C" w:rsidRDefault="00F207F1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 a nova senha e clica em salvar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E8C98" w14:textId="2CF575B3" w:rsidR="00F207F1" w:rsidRDefault="00F207F1" w:rsidP="000A1D5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F207F1" w:rsidRPr="0036099C" w14:paraId="488A3522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858F" w14:textId="77777777" w:rsidR="00F207F1" w:rsidRPr="0036099C" w:rsidRDefault="00F207F1" w:rsidP="000A1D52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9544" w14:textId="21C2FB5E" w:rsidR="00F207F1" w:rsidRPr="0036099C" w:rsidRDefault="00F207F1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Salva a nova senha</w:t>
            </w:r>
          </w:p>
        </w:tc>
      </w:tr>
      <w:tr w:rsidR="00F207F1" w:rsidRPr="0036099C" w14:paraId="51C037A7" w14:textId="77777777" w:rsidTr="000A1D52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27770" w14:textId="77777777" w:rsidR="00F207F1" w:rsidRPr="0036099C" w:rsidRDefault="00F207F1" w:rsidP="000A1D52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CDC67" w14:textId="2EDFD178" w:rsidR="00F207F1" w:rsidRDefault="00F207F1" w:rsidP="000A1D5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Redireciona a Página de acesso</w:t>
            </w:r>
          </w:p>
        </w:tc>
      </w:tr>
    </w:tbl>
    <w:p w14:paraId="77AAD979" w14:textId="77777777" w:rsidR="00F207F1" w:rsidRDefault="00F207F1" w:rsidP="0055323C"/>
    <w:p w14:paraId="0D18518F" w14:textId="00258F0B" w:rsidR="006E5425" w:rsidRPr="002C5A42" w:rsidRDefault="00722D73" w:rsidP="0055323C">
      <w:r>
        <w:br w:type="page"/>
      </w:r>
      <w:r w:rsidR="00B44A89">
        <w:lastRenderedPageBreak/>
        <w:t>A</w:t>
      </w:r>
      <w:r w:rsidR="00E96407" w:rsidRPr="002C5A42">
        <w:t>provação e autoridade para proceder</w:t>
      </w:r>
    </w:p>
    <w:p w14:paraId="78FDA101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7020E7FA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35169D33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3F996E7E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7C309DC1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2E4D273E" w14:textId="77777777" w:rsidTr="002F5967">
        <w:tc>
          <w:tcPr>
            <w:tcW w:w="1923" w:type="pct"/>
          </w:tcPr>
          <w:p w14:paraId="39704D31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244E35E2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6775D3D9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60E72F37" w14:textId="77777777" w:rsidR="006E5425" w:rsidRPr="002C5A42" w:rsidRDefault="006E5425" w:rsidP="00514CA3"/>
    <w:sectPr w:rsidR="006E5425" w:rsidRPr="002C5A42" w:rsidSect="00722D73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66FDA" w14:textId="77777777" w:rsidR="00F513CB" w:rsidRDefault="00F513CB">
      <w:pPr>
        <w:spacing w:after="0" w:line="240" w:lineRule="auto"/>
      </w:pPr>
      <w:r>
        <w:separator/>
      </w:r>
    </w:p>
  </w:endnote>
  <w:endnote w:type="continuationSeparator" w:id="0">
    <w:p w14:paraId="0F04532B" w14:textId="77777777" w:rsidR="00F513CB" w:rsidRDefault="00F51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29F2F" w14:textId="77777777" w:rsidR="00F513CB" w:rsidRDefault="00F513CB">
      <w:pPr>
        <w:spacing w:after="0" w:line="240" w:lineRule="auto"/>
      </w:pPr>
      <w:r>
        <w:separator/>
      </w:r>
    </w:p>
  </w:footnote>
  <w:footnote w:type="continuationSeparator" w:id="0">
    <w:p w14:paraId="603ED119" w14:textId="77777777" w:rsidR="00F513CB" w:rsidRDefault="00F51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D12CC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BD5880" wp14:editId="2AF928E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B6BFF6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6283A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BD5880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16B6BFF6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6283A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B255E"/>
    <w:multiLevelType w:val="hybridMultilevel"/>
    <w:tmpl w:val="EB5CB1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07E30"/>
    <w:rsid w:val="00034250"/>
    <w:rsid w:val="000475A1"/>
    <w:rsid w:val="00052A26"/>
    <w:rsid w:val="0006241D"/>
    <w:rsid w:val="0008395E"/>
    <w:rsid w:val="00084480"/>
    <w:rsid w:val="00094F6F"/>
    <w:rsid w:val="000A241D"/>
    <w:rsid w:val="000A2436"/>
    <w:rsid w:val="000A4986"/>
    <w:rsid w:val="000C5F20"/>
    <w:rsid w:val="00124270"/>
    <w:rsid w:val="00146BD8"/>
    <w:rsid w:val="0015297D"/>
    <w:rsid w:val="00173D71"/>
    <w:rsid w:val="0018067C"/>
    <w:rsid w:val="001E247D"/>
    <w:rsid w:val="001F2A88"/>
    <w:rsid w:val="00205524"/>
    <w:rsid w:val="00230A92"/>
    <w:rsid w:val="00250B29"/>
    <w:rsid w:val="00274FCA"/>
    <w:rsid w:val="002B0526"/>
    <w:rsid w:val="002B48F2"/>
    <w:rsid w:val="002C5A42"/>
    <w:rsid w:val="002F5967"/>
    <w:rsid w:val="00327BEF"/>
    <w:rsid w:val="00341E25"/>
    <w:rsid w:val="00355281"/>
    <w:rsid w:val="0036099C"/>
    <w:rsid w:val="0037771C"/>
    <w:rsid w:val="00377D7E"/>
    <w:rsid w:val="003B7391"/>
    <w:rsid w:val="003C5889"/>
    <w:rsid w:val="003C7E74"/>
    <w:rsid w:val="003D4812"/>
    <w:rsid w:val="00404A9B"/>
    <w:rsid w:val="0041423E"/>
    <w:rsid w:val="00417848"/>
    <w:rsid w:val="004322E6"/>
    <w:rsid w:val="00451A14"/>
    <w:rsid w:val="00473436"/>
    <w:rsid w:val="004944A7"/>
    <w:rsid w:val="004B7B8B"/>
    <w:rsid w:val="00514CA3"/>
    <w:rsid w:val="00515972"/>
    <w:rsid w:val="005207A1"/>
    <w:rsid w:val="00551158"/>
    <w:rsid w:val="0055323C"/>
    <w:rsid w:val="00570485"/>
    <w:rsid w:val="005707E2"/>
    <w:rsid w:val="005842DD"/>
    <w:rsid w:val="00596364"/>
    <w:rsid w:val="005B0DF0"/>
    <w:rsid w:val="005B4BA3"/>
    <w:rsid w:val="005C0639"/>
    <w:rsid w:val="005D1E03"/>
    <w:rsid w:val="005F4903"/>
    <w:rsid w:val="00620ED1"/>
    <w:rsid w:val="006309B5"/>
    <w:rsid w:val="00643F39"/>
    <w:rsid w:val="006563C0"/>
    <w:rsid w:val="00661860"/>
    <w:rsid w:val="006A7E89"/>
    <w:rsid w:val="006C62F5"/>
    <w:rsid w:val="006D36FD"/>
    <w:rsid w:val="006D59CC"/>
    <w:rsid w:val="006E5425"/>
    <w:rsid w:val="00700105"/>
    <w:rsid w:val="00713EC5"/>
    <w:rsid w:val="00722D73"/>
    <w:rsid w:val="007243B8"/>
    <w:rsid w:val="00742E55"/>
    <w:rsid w:val="00777B42"/>
    <w:rsid w:val="0078304F"/>
    <w:rsid w:val="007B2E09"/>
    <w:rsid w:val="007C0D22"/>
    <w:rsid w:val="007C5632"/>
    <w:rsid w:val="007D51C7"/>
    <w:rsid w:val="007D6440"/>
    <w:rsid w:val="007F5DAC"/>
    <w:rsid w:val="0082226E"/>
    <w:rsid w:val="00843A94"/>
    <w:rsid w:val="00866D40"/>
    <w:rsid w:val="00871451"/>
    <w:rsid w:val="0088265B"/>
    <w:rsid w:val="008C039D"/>
    <w:rsid w:val="008C1DF8"/>
    <w:rsid w:val="008D0296"/>
    <w:rsid w:val="008D087E"/>
    <w:rsid w:val="008D7C58"/>
    <w:rsid w:val="00917F8D"/>
    <w:rsid w:val="00921DE4"/>
    <w:rsid w:val="00931EC7"/>
    <w:rsid w:val="00936497"/>
    <w:rsid w:val="009425F5"/>
    <w:rsid w:val="00993C21"/>
    <w:rsid w:val="009A3F44"/>
    <w:rsid w:val="009A77A0"/>
    <w:rsid w:val="009E27BD"/>
    <w:rsid w:val="00A04870"/>
    <w:rsid w:val="00A42468"/>
    <w:rsid w:val="00A669E4"/>
    <w:rsid w:val="00A74AA3"/>
    <w:rsid w:val="00A81859"/>
    <w:rsid w:val="00A930C5"/>
    <w:rsid w:val="00AA38BC"/>
    <w:rsid w:val="00AE0791"/>
    <w:rsid w:val="00B13A66"/>
    <w:rsid w:val="00B22CFB"/>
    <w:rsid w:val="00B44A89"/>
    <w:rsid w:val="00B915D0"/>
    <w:rsid w:val="00B95D5F"/>
    <w:rsid w:val="00B96869"/>
    <w:rsid w:val="00BB4771"/>
    <w:rsid w:val="00BC74DA"/>
    <w:rsid w:val="00BE19D4"/>
    <w:rsid w:val="00C04900"/>
    <w:rsid w:val="00C50926"/>
    <w:rsid w:val="00C61465"/>
    <w:rsid w:val="00C621CB"/>
    <w:rsid w:val="00C90A97"/>
    <w:rsid w:val="00CA00E6"/>
    <w:rsid w:val="00CA5EE2"/>
    <w:rsid w:val="00CC38FF"/>
    <w:rsid w:val="00CC43A8"/>
    <w:rsid w:val="00CC4FDD"/>
    <w:rsid w:val="00D0703B"/>
    <w:rsid w:val="00D15DA4"/>
    <w:rsid w:val="00D264BA"/>
    <w:rsid w:val="00D277CD"/>
    <w:rsid w:val="00D566BD"/>
    <w:rsid w:val="00D86953"/>
    <w:rsid w:val="00DC42DA"/>
    <w:rsid w:val="00DE496E"/>
    <w:rsid w:val="00DF0D10"/>
    <w:rsid w:val="00E14302"/>
    <w:rsid w:val="00E52D6C"/>
    <w:rsid w:val="00E96407"/>
    <w:rsid w:val="00ED11BB"/>
    <w:rsid w:val="00ED1517"/>
    <w:rsid w:val="00ED3F8B"/>
    <w:rsid w:val="00ED50FD"/>
    <w:rsid w:val="00EE3A96"/>
    <w:rsid w:val="00F207F1"/>
    <w:rsid w:val="00F21E70"/>
    <w:rsid w:val="00F305CE"/>
    <w:rsid w:val="00F4186B"/>
    <w:rsid w:val="00F513CB"/>
    <w:rsid w:val="00F6283A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E4AFD5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4B1903-56E6-4F20-82CC-F68EED975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42</TotalTime>
  <Pages>7</Pages>
  <Words>663</Words>
  <Characters>3585</Characters>
  <Application>Microsoft Office Word</Application>
  <DocSecurity>0</DocSecurity>
  <Lines>29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ALEXANDRE SILVA</cp:lastModifiedBy>
  <cp:revision>3</cp:revision>
  <dcterms:created xsi:type="dcterms:W3CDTF">2020-03-29T02:44:00Z</dcterms:created>
  <dcterms:modified xsi:type="dcterms:W3CDTF">2020-03-29T14:30:00Z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